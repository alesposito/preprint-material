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198E8" w14:textId="345AE04B" w:rsidR="001F3B45" w:rsidRPr="005F2F11" w:rsidRDefault="001F3B45" w:rsidP="007F2EB6">
      <w:pPr>
        <w:pStyle w:val="Title"/>
      </w:pPr>
      <w:r w:rsidRPr="005F2F11">
        <w:t xml:space="preserve">This </w:t>
      </w:r>
      <w:bookmarkStart w:id="0" w:name="_GoBack"/>
      <w:bookmarkEnd w:id="0"/>
      <w:r w:rsidRPr="005F2F11">
        <w:t>is a template for bioRxiv</w:t>
      </w:r>
    </w:p>
    <w:p w14:paraId="7F9C2E37" w14:textId="344B5AFE" w:rsidR="001F3B45" w:rsidRPr="005F2F11" w:rsidRDefault="001F3B45" w:rsidP="007F2EB6">
      <w:pPr>
        <w:pStyle w:val="Authors"/>
      </w:pPr>
      <w:r w:rsidRPr="005F2F11">
        <w:t>Name Surname</w:t>
      </w:r>
      <w:r w:rsidRPr="005F2F11">
        <w:rPr>
          <w:vertAlign w:val="superscript"/>
        </w:rPr>
        <w:t>1</w:t>
      </w:r>
      <w:r w:rsidRPr="005F2F11">
        <w:t>, Name Surname</w:t>
      </w:r>
      <w:r w:rsidRPr="005F2F11">
        <w:rPr>
          <w:vertAlign w:val="superscript"/>
        </w:rPr>
        <w:t>2</w:t>
      </w:r>
      <w:r w:rsidRPr="005F2F11">
        <w:t xml:space="preserve"> and Name Surname</w:t>
      </w:r>
      <w:r w:rsidRPr="005F2F11">
        <w:rPr>
          <w:vertAlign w:val="superscript"/>
        </w:rPr>
        <w:t>*</w:t>
      </w:r>
    </w:p>
    <w:p w14:paraId="7ADB6E09" w14:textId="2E81063F" w:rsidR="001F3B45" w:rsidRPr="005F2F11" w:rsidRDefault="001F3B45" w:rsidP="007F2EB6">
      <w:pPr>
        <w:pStyle w:val="Affiliations"/>
      </w:pPr>
      <w:r w:rsidRPr="005F2F11">
        <w:rPr>
          <w:vertAlign w:val="superscript"/>
        </w:rPr>
        <w:t>1</w:t>
      </w:r>
      <w:r w:rsidR="005F2F11" w:rsidRPr="005F2F11">
        <w:t xml:space="preserve"> </w:t>
      </w:r>
      <w:r w:rsidRPr="005F2F11">
        <w:t>Department, Institute, Town, Country</w:t>
      </w:r>
    </w:p>
    <w:p w14:paraId="7E344165" w14:textId="42C29E6E" w:rsidR="001F3B45" w:rsidRPr="005F2F11" w:rsidRDefault="001F3B45" w:rsidP="007F2EB6">
      <w:pPr>
        <w:pStyle w:val="Affiliations"/>
      </w:pPr>
      <w:r w:rsidRPr="005F2F11">
        <w:rPr>
          <w:vertAlign w:val="superscript"/>
        </w:rPr>
        <w:t>2</w:t>
      </w:r>
      <w:r w:rsidR="005F2F11" w:rsidRPr="005F2F11">
        <w:t xml:space="preserve"> </w:t>
      </w:r>
      <w:r w:rsidRPr="005F2F11">
        <w:t>Department, Institute, Town, Country</w:t>
      </w:r>
    </w:p>
    <w:p w14:paraId="35BDB2B5" w14:textId="3F44BF8C" w:rsidR="001F3B45" w:rsidRPr="005F2F11" w:rsidRDefault="001F3B45" w:rsidP="007F2EB6">
      <w:pPr>
        <w:pStyle w:val="Affiliations"/>
      </w:pPr>
      <w:r w:rsidRPr="005F2F11">
        <w:t>*</w:t>
      </w:r>
      <w:r w:rsidR="005F2F11" w:rsidRPr="005F2F11">
        <w:t xml:space="preserve"> </w:t>
      </w:r>
      <w:r w:rsidRPr="005F2F11">
        <w:t>Note</w:t>
      </w:r>
    </w:p>
    <w:p w14:paraId="16D18050" w14:textId="3B8206C9" w:rsidR="001F3B45" w:rsidRPr="005F2F11" w:rsidRDefault="005F2F11" w:rsidP="005F2F11">
      <w:pPr>
        <w:pStyle w:val="email"/>
      </w:pPr>
      <w:r>
        <w:t>e-</w:t>
      </w:r>
      <w:r w:rsidRPr="005F2F11">
        <w:t>mail: name@server.tld</w:t>
      </w:r>
    </w:p>
    <w:p w14:paraId="506E94C4" w14:textId="77777777" w:rsidR="00AB38DC" w:rsidRDefault="005F2F11" w:rsidP="00AB38DC">
      <w:pPr>
        <w:pStyle w:val="Heading1"/>
      </w:pPr>
      <w:r w:rsidRPr="005F2F11">
        <w:t>Abstract</w:t>
      </w:r>
    </w:p>
    <w:p w14:paraId="0BB534B6" w14:textId="505694C3" w:rsidR="00AB38DC" w:rsidRDefault="00AB38DC" w:rsidP="00AB38DC">
      <w:pPr>
        <w:ind w:firstLine="0"/>
      </w:pPr>
      <w:r w:rsidRPr="00AB38DC">
        <w:t xml:space="preserve">Introduction (2 sentences). Sentence 1: Basic introduction to the field; accessible to scientists of any discipline. Sentence 2: Background of the specific research question; comprehensible to scientists in the same or closely related fields of research.  Problem/objective: Explanation what is missing/unknown/problematic, i.e. why the current study happened. Typically, this sentence starts with “However”. “Here we show”: The main result/key finding summarised in one sentence, which starts with “Here we show”. Main results and conclusions (~ 3 – 5 sentences): Summary of the most important findings of the study that are the foundation of the main conclusions. A few key bits of data are welcome but adding too many numbers is off-putting to the reader. Keep it focussed. Unless the method is new and/or a main part of the paper, there’s no need to include any details in the abstract. If you mentioned, it should be included in a sentence along the lines of “Using </w:t>
      </w:r>
      <w:proofErr w:type="spellStart"/>
      <w:r w:rsidRPr="00AB38DC">
        <w:t>xyz</w:t>
      </w:r>
      <w:proofErr w:type="spellEnd"/>
      <w:r w:rsidRPr="00AB38DC">
        <w:t xml:space="preserve">, we show that (…)”. Implications (1 – 2 sentences): Some explanation on how your findings advance the field. Where does your work lead and what are the immediate implications? The word “immediate” is key here because being too creative or hyping the work are pitfalls that should be avoided. Rather, keep it realistic and explain which opportunities your work </w:t>
      </w:r>
      <w:proofErr w:type="gramStart"/>
      <w:r w:rsidRPr="00AB38DC">
        <w:t>offer</w:t>
      </w:r>
      <w:proofErr w:type="gramEnd"/>
      <w:r w:rsidRPr="00AB38DC">
        <w:t xml:space="preserve"> and/or what it leads to. Adapted from </w:t>
      </w:r>
      <w:hyperlink r:id="rId10" w:history="1">
        <w:r w:rsidRPr="00B32A4B">
          <w:rPr>
            <w:rStyle w:val="Hyperlink"/>
          </w:rPr>
          <w:t>https://chemistrycommunity.nature.com/users/80657-julia-eckhoff/posts/43071-how-to-write-an-abstract</w:t>
        </w:r>
      </w:hyperlink>
    </w:p>
    <w:p w14:paraId="193CAAD8" w14:textId="77777777" w:rsidR="00AB38DC" w:rsidRDefault="00AB38DC" w:rsidP="00AB38DC">
      <w:pPr>
        <w:ind w:firstLine="0"/>
      </w:pPr>
    </w:p>
    <w:p w14:paraId="5B1B4401" w14:textId="3E889804" w:rsidR="00081D7B" w:rsidRDefault="005F2F11" w:rsidP="00AB38DC">
      <w:pPr>
        <w:ind w:firstLine="0"/>
      </w:pPr>
      <w:r>
        <w:t>Keywords: keyword, keyword, keyword</w:t>
      </w:r>
    </w:p>
    <w:p w14:paraId="2186C1BE" w14:textId="77777777" w:rsidR="00081D7B" w:rsidRPr="00081D7B" w:rsidRDefault="00081D7B" w:rsidP="00081D7B">
      <w:pPr>
        <w:pStyle w:val="Keywords"/>
        <w:pBdr>
          <w:bottom w:val="single" w:sz="4" w:space="1" w:color="auto"/>
        </w:pBdr>
      </w:pPr>
    </w:p>
    <w:p w14:paraId="5894B5A9" w14:textId="77777777" w:rsidR="007F2EB6" w:rsidRDefault="007F2EB6" w:rsidP="005F2F11">
      <w:pPr>
        <w:sectPr w:rsidR="007F2EB6" w:rsidSect="007F2EB6">
          <w:headerReference w:type="even" r:id="rId11"/>
          <w:headerReference w:type="default" r:id="rId12"/>
          <w:footerReference w:type="even" r:id="rId13"/>
          <w:footerReference w:type="default" r:id="rId14"/>
          <w:pgSz w:w="11906" w:h="16838"/>
          <w:pgMar w:top="1440" w:right="964" w:bottom="1440" w:left="964" w:header="709" w:footer="709" w:gutter="0"/>
          <w:cols w:space="708"/>
          <w:docGrid w:linePitch="360"/>
        </w:sectPr>
      </w:pPr>
    </w:p>
    <w:p w14:paraId="7169DA6C" w14:textId="7790556B" w:rsidR="007F2EB6" w:rsidRDefault="007F2EB6" w:rsidP="00081D7B">
      <w:pPr>
        <w:pStyle w:val="Heading1"/>
      </w:pPr>
      <w:r>
        <w:t>Introduction</w:t>
      </w:r>
    </w:p>
    <w:p w14:paraId="68E4435B" w14:textId="7EEA8E30" w:rsidR="007F2EB6" w:rsidRDefault="007F2EB6" w:rsidP="00081D7B">
      <w:r w:rsidRPr="005F2F11">
        <w:t>Lorem ipsum dolor sit amet, consectetur adipisci elit, sed do eiusmod tempor incidunt ut labore et dolore magna aliqua. Ut enim ad minim veniam, quis nostrum exercitationem ullamco laboriosam, nisi ut aliquid ex ea commodi consequatur. Duis aute irure reprehenderit in voluptate velit esse cillum dolore eu fugiat nulla pariatur. Excepteur sint obcaecat cupiditat non proident, sunt in culpa qui officia deserunt mollit anim id est laborum</w:t>
      </w:r>
      <w:r w:rsidR="00A631B9">
        <w:fldChar w:fldCharType="begin">
          <w:fldData xml:space="preserve">PEVuZE5vdGU+PENpdGU+PEF1dGhvcj5Fc3Bvc2l0bzwvQXV0aG9yPjxZZWFyPjIwMDY8L1llYXI+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</w:fldData>
        </w:fldChar>
      </w:r>
      <w:r w:rsidR="00E333AF">
        <w:instrText xml:space="preserve"> ADDIN EN.CITE </w:instrText>
      </w:r>
      <w:r w:rsidR="00E333AF">
        <w:fldChar w:fldCharType="begin">
          <w:fldData xml:space="preserve">PEVuZE5vdGU+PENpdGU+PEF1dGhvcj5Fc3Bvc2l0bzwvQXV0aG9yPjxZZWFyPjIwMDY8L1llYXI+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</w:fldData>
        </w:fldChar>
      </w:r>
      <w:r w:rsidR="00E333AF">
        <w:instrText xml:space="preserve"> ADDIN EN.CITE.DATA </w:instrText>
      </w:r>
      <w:r w:rsidR="00E333AF">
        <w:fldChar w:fldCharType="end"/>
      </w:r>
      <w:r w:rsidR="00A631B9">
        <w:fldChar w:fldCharType="separate"/>
      </w:r>
      <w:r w:rsidR="00E333AF" w:rsidRPr="00E333AF">
        <w:rPr>
          <w:noProof/>
          <w:vertAlign w:val="superscript"/>
        </w:rPr>
        <w:t>1</w:t>
      </w:r>
      <w:r w:rsidR="00A631B9">
        <w:fldChar w:fldCharType="end"/>
      </w:r>
      <w:r w:rsidRPr="005F2F11">
        <w:t>.</w:t>
      </w:r>
    </w:p>
    <w:p w14:paraId="17F8D6E6" w14:textId="504FF12A" w:rsidR="007F2EB6" w:rsidRDefault="007F2EB6" w:rsidP="007F2EB6">
      <w:r w:rsidRPr="005F2F11">
        <w:t>Lorem ipsum dolor sit amet, consectetur adipisci elit, sed do eiusmod tempor incidunt ut labore et dolore magna aliqua. Ut enim ad minim veniam, quis nostrum exercitationem ullamco laboriosam, nisi ut aliquid ex ea commodi consequatur. Duis aute irure reprehenderit in voluptate velit esse cillum dolore eu fugiat nulla pariatur. Excepteur sint obcaecat cupiditat non proident, sunt in culpa qui officia deserunt mollit anim id est laborum</w:t>
      </w:r>
      <w:r w:rsidR="00E333AF">
        <w:fldChar w:fldCharType="begin"/>
      </w:r>
      <w:r w:rsidR="00E333AF">
        <w:instrText xml:space="preserve"> ADDIN EN.CITE &lt;EndNote&gt;&lt;Cite&gt;&lt;Author&gt;Esposito&lt;/Author&gt;&lt;Year&gt;2019&lt;/Year&gt;&lt;RecNum&gt;1462&lt;/RecNum&gt;&lt;DisplayText&gt;&lt;style face="superscript"&gt;2&lt;/style&gt;&lt;/DisplayText&gt;&lt;record&gt;&lt;rec-number&gt;1462&lt;/rec-number&gt;&lt;foreign-keys&gt;&lt;key app="EN" db-id="5zatpvvrk2009oeedrp5sdsydswe2xawwepd" timestamp="1558015801"&gt;1462&lt;/key&gt;&lt;/foreign-keys&gt;&lt;ref-type name="Journal Article"&gt;17&lt;/ref-type&gt;&lt;contributors&gt;&lt;authors&gt;&lt;author&gt;Esposito, A.&lt;/author&gt;&lt;author&gt;Venkitaraman, A. R.&lt;/author&gt;&lt;/authors&gt;&lt;/contributors&gt;&lt;auth-address&gt;Medical Research Council Cancer Unit, University of Cambridge, Cambridge, United Kingdom. Electronic address: ae275@cam.ac.uk.&amp;#xD;Medical Research Council Cancer Unit, University of Cambridge, Cambridge, United Kingdom.&lt;/auth-address&gt;&lt;titles&gt;&lt;title&gt;Enhancing Biochemical Resolution by Hyperdimensional Imaging Microscopy&lt;/title&gt;&lt;secondary-title&gt;Biophys J&lt;/secondary-title&gt;&lt;/titles&gt;&lt;periodical&gt;&lt;full-title&gt;Biophys J&lt;/full-title&gt;&lt;/periodical&gt;&lt;pages&gt;1815-1822&lt;/pages&gt;&lt;volume&gt;116&lt;/volume&gt;&lt;number&gt;10&lt;/number&gt;&lt;dates&gt;&lt;year&gt;2019&lt;/year&gt;&lt;pub-dates&gt;&lt;date&gt;May 21&lt;/date&gt;&lt;/pub-dates&gt;&lt;/dates&gt;&lt;isbn&gt;1542-0086 (Electronic)&amp;#xD;0006-3495 (Linking)&lt;/isbn&gt;&lt;accession-num&gt;31060813&lt;/accession-num&gt;&lt;urls&gt;&lt;related-urls&gt;&lt;url&gt;https://www.ncbi.nlm.nih.gov/pubmed/31060813&lt;/url&gt;&lt;/related-urls&gt;&lt;/urls&gt;&lt;custom2&gt;PMC6531829&lt;/custom2&gt;&lt;electronic-resource-num&gt;10.1016/j.bpj.2019.04.015&lt;/electronic-resource-num&gt;&lt;/record&gt;&lt;/Cite&gt;&lt;/EndNote&gt;</w:instrText>
      </w:r>
      <w:r w:rsidR="00E333AF">
        <w:fldChar w:fldCharType="separate"/>
      </w:r>
      <w:r w:rsidR="00E333AF" w:rsidRPr="00E333AF">
        <w:rPr>
          <w:noProof/>
          <w:vertAlign w:val="superscript"/>
        </w:rPr>
        <w:t>2</w:t>
      </w:r>
      <w:r w:rsidR="00E333AF">
        <w:fldChar w:fldCharType="end"/>
      </w:r>
      <w:r w:rsidRPr="005F2F11">
        <w:t>.</w:t>
      </w:r>
    </w:p>
    <w:p w14:paraId="658CF4B7" w14:textId="6850002C" w:rsidR="00081D7B" w:rsidRDefault="00081D7B" w:rsidP="00081D7B">
      <w:pPr>
        <w:pStyle w:val="Heading1"/>
      </w:pPr>
      <w:r>
        <w:t>Results</w:t>
      </w:r>
    </w:p>
    <w:p w14:paraId="60237DCF" w14:textId="49E7A838" w:rsidR="00141C50" w:rsidRPr="00141C50" w:rsidRDefault="00141C50" w:rsidP="00141C50">
      <w:pPr>
        <w:pStyle w:val="Heading2"/>
      </w:pPr>
      <w:r>
        <w:t>Short title</w:t>
      </w:r>
    </w:p>
    <w:p w14:paraId="4058EB0E" w14:textId="73D8F71C" w:rsidR="007F2EB6" w:rsidRDefault="007F2EB6" w:rsidP="00141C50">
      <w:r w:rsidRPr="005F2F11">
        <w:t xml:space="preserve">Lorem ipsum dolor sit amet, consectetur adipisci elit, sed do eiusmod tempor incidunt ut labore et dolore magna aliqua. Ut enim ad minim veniam, quis nostrum exercitationem ullamco laboriosam, nisi ut aliquid ex ea </w:t>
      </w:r>
      <w:r w:rsidRPr="005F2F11">
        <w:t>commodi consequatur. Duis aute irure reprehenderit in voluptate velit esse cillum dolore eu fugiat nulla pariatur. Excepteur sint obcaecat cupiditat non proident, sunt in culpa qui officia deserunt mollit anim id est laborum.</w:t>
      </w:r>
    </w:p>
    <w:p w14:paraId="2E3E4616" w14:textId="1BBF6880" w:rsidR="007F2EB6" w:rsidRDefault="007F2EB6" w:rsidP="007F2EB6">
      <w:r w:rsidRPr="005F2F11">
        <w:t>Lorem ipsum dolor sit amet, consectetur adipisci elit, sed do eiusmod tempor incidunt ut labore et dolore magna aliqua. Ut enim ad minim veniam, quis nostrum exercitationem ullamco laboriosam, nisi ut aliquid ex ea commodi consequatur. Duis aute irure reprehenderit in voluptate velit esse cillum dolore eu fugiat nulla pariatur. Excepteur sint obcaecat cupiditat non proident, sunt in culpa qui officia deserunt mollit anim id est laborum.</w:t>
      </w:r>
    </w:p>
    <w:p w14:paraId="70A8F12C" w14:textId="213FFA2B" w:rsidR="00141C50" w:rsidRPr="00141C50" w:rsidRDefault="00141C50" w:rsidP="00141C50">
      <w:pPr>
        <w:pStyle w:val="Heading2"/>
      </w:pPr>
      <w:r>
        <w:t>Short title</w:t>
      </w:r>
    </w:p>
    <w:p w14:paraId="26139734" w14:textId="60CAB7AC" w:rsidR="007F2EB6" w:rsidRDefault="00141C50" w:rsidP="007F2EB6">
      <w:r w:rsidRPr="005F2F11">
        <w:t>Lorem ipsum dolor sit amet, consectetur adipisci elit, sed do eiusmod tempor incidunt ut labore et dolore magna aliqua. Ut enim ad minim veniam, quis nostrum exercitationem ullamco laboriosam, nisi ut aliquid ex ea commodi consequatur. Duis aute irure reprehenderit in voluptate velit esse cillum dolore eu fugiat nulla pariatur. Excepteur sint obcaecat cupiditat non proident, sunt in culpa qui officia deserunt mollit anim id est laborum.</w:t>
      </w:r>
      <w:r w:rsidR="00562BC9">
        <w:t xml:space="preserve"> </w:t>
      </w:r>
      <w:r w:rsidR="007F2EB6" w:rsidRPr="005F2F11">
        <w:t xml:space="preserve">Lorem ipsum dolor sit amet, consectetur adipisci elit, sed do eiusmod tempor incidunt ut labore et dolore magna aliqua. Ut enim ad minim veniam, quis nostrum exercitationem ullamco laboriosam, nisi ut aliquid ex ea commodi consequatur. Duis aute irure reprehenderit in voluptate velit </w:t>
      </w:r>
      <w:r w:rsidR="007F2EB6" w:rsidRPr="005F2F11">
        <w:lastRenderedPageBreak/>
        <w:t>esse cillum dolore eu fugiat nulla pariatur. Excepteur sint obcaecat cupiditat non proident, sunt in culpa qui officia deserunt mollit anim id est laborum.</w:t>
      </w:r>
    </w:p>
    <w:p w14:paraId="589C7E3B" w14:textId="651B7299" w:rsidR="007F2EB6" w:rsidRDefault="007F2EB6" w:rsidP="007F2EB6">
      <w:r w:rsidRPr="005F2F11">
        <w:t>Lorem ipsum dolor sit amet, consectetur adipisci elit, sed do eiusmod tempor incidunt ut labore et dolore magna aliqua. Ut enim ad minim veniam, quis nostrum exercitationem ullamco laboriosam, nisi ut aliquid ex ea commodi consequatur. Duis aute irure reprehenderit in voluptate velit esse cillum dolore eu fugiat nulla pariatur. Excepteur sint obcaecat cupiditat non proident, sunt in culpa qui officia deserunt mollit anim id est laborum.</w:t>
      </w:r>
    </w:p>
    <w:p w14:paraId="7B654201" w14:textId="77777777" w:rsidR="00141C50" w:rsidRDefault="00141C50" w:rsidP="00141C50">
      <w:pPr>
        <w:pStyle w:val="Figure"/>
      </w:pPr>
      <w:r>
        <w:drawing>
          <wp:inline distT="0" distB="0" distL="0" distR="0" wp14:anchorId="45636570" wp14:editId="113761C4">
            <wp:extent cx="3021965" cy="2261235"/>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3021965" cy="2261235"/>
                    </a:xfrm>
                    <a:prstGeom prst="rect">
                      <a:avLst/>
                    </a:prstGeom>
                  </pic:spPr>
                </pic:pic>
              </a:graphicData>
            </a:graphic>
          </wp:inline>
        </w:drawing>
      </w:r>
    </w:p>
    <w:p w14:paraId="76A2249C" w14:textId="77777777" w:rsidR="00141C50" w:rsidRDefault="00141C50" w:rsidP="00562BC9">
      <w:pPr>
        <w:pStyle w:val="Figurecaption"/>
      </w:pPr>
      <w:r w:rsidRPr="00141C50">
        <w:rPr>
          <w:b/>
        </w:rPr>
        <w:t>Figure 1</w:t>
      </w:r>
      <w:r>
        <w:rPr>
          <w:b/>
        </w:rPr>
        <w:t xml:space="preserve"> |</w:t>
      </w:r>
      <w:r w:rsidRPr="00141C50">
        <w:rPr>
          <w:b/>
        </w:rPr>
        <w:t xml:space="preserve"> Short title.</w:t>
      </w:r>
      <w:r>
        <w:t xml:space="preserve"> </w:t>
      </w:r>
      <w:r w:rsidRPr="00141C50">
        <w:t>Lorem ipsum dolor sit amet, consectetur adipisci elit, sed do eiusmod tempor incidunt ut labore et dolore magna aliqua. Ut enim ad minim veniam, quis nostrum exercitationem ullamco laboriosam, nisi ut aliquid ex ea commodi consequatur. Duis aute irure reprehenderit in voluptate velit esse cillum dolore eu fugiat nulla pariatur. Excepteur sint obcaecat cupiditat non proident, sunt in culpa qui officia deserunt mollit anim id est laborum.</w:t>
      </w:r>
    </w:p>
    <w:p w14:paraId="4015360B" w14:textId="77777777" w:rsidR="00562BC9" w:rsidRPr="00141C50" w:rsidRDefault="00562BC9" w:rsidP="00562BC9">
      <w:pPr>
        <w:pStyle w:val="Heading2"/>
      </w:pPr>
      <w:r>
        <w:t>Short title</w:t>
      </w:r>
    </w:p>
    <w:p w14:paraId="08C71C57" w14:textId="77777777" w:rsidR="00562BC9" w:rsidRDefault="00562BC9" w:rsidP="00562BC9">
      <w:r w:rsidRPr="005F2F11">
        <w:t>Lorem ipsum dolor sit amet, consectetur adipisci elit, sed do eiusmod tempor incidunt ut labore et dolore magna aliqua. Ut enim ad minim veniam, quis nostrum exercitationem ullamco laboriosam, nisi ut aliquid ex ea commodi consequatur. Duis aute irure reprehenderit in voluptate velit esse cillum dolore eu fugiat nulla pariatur. Excepteur sint obcaecat cupiditat non proident, sunt in culpa qui officia deserunt mollit anim id est laborum.</w:t>
      </w:r>
      <w:r w:rsidRPr="00141C50">
        <w:t xml:space="preserve"> </w:t>
      </w:r>
      <w:r w:rsidRPr="005F2F11">
        <w:t>Lorem ipsum dolor sit amet, consectetur adipisci elit, sed do eiusmod tempor incidunt ut labore et dolore magna aliqua. Ut enim ad minim veniam, quis nostrum exercitationem ullamco laboriosam, nisi ut aliquid ex ea commodi consequatur. Duis aute irure reprehenderit in voluptate velit esse cillum dolore eu fugiat nulla pariatur. Excepteur sint obcaecat cupiditat non proident, sunt in culpa qui officia deserunt mollit anim id est laborum.</w:t>
      </w:r>
    </w:p>
    <w:p w14:paraId="5996EF00" w14:textId="77777777" w:rsidR="00562BC9" w:rsidRDefault="00562BC9" w:rsidP="00562BC9">
      <w:r w:rsidRPr="005F2F11">
        <w:t xml:space="preserve">Lorem ipsum dolor sit amet, consectetur adipisci elit, sed do eiusmod tempor incidunt ut labore et dolore magna aliqua. Ut enim ad minim veniam, quis nostrum exercitationem ullamco laboriosam, nisi ut aliquid ex ea commodi consequatur. Duis aute irure reprehenderit in </w:t>
      </w:r>
      <w:r w:rsidRPr="005F2F11">
        <w:t>voluptate velit esse cillum dolore eu fugiat nulla pariatur. Excepteur sint obcaecat cupiditat non proident, sunt in culpa qui officia deserunt mollit anim id est laborum.</w:t>
      </w:r>
      <w:r w:rsidRPr="00141C50">
        <w:t xml:space="preserve"> </w:t>
      </w:r>
      <w:r w:rsidRPr="005F2F11">
        <w:t>Lorem ipsum dolor sit amet, consectetur adipisci elit, sed do eiusmod tempor incidunt ut labore et dolore magna aliqua. Ut enim ad minim veniam, quis nostrum exercitationem ullamco laboriosam, nisi ut aliquid ex ea commodi consequatur. Duis aute irure reprehenderit in voluptate velit esse cillum dolore eu fugiat nulla pariatur. Excepteur sint obcaecat cupiditat non proident, sunt in culpa qui officia deserunt mollit anim id est laborum.</w:t>
      </w:r>
    </w:p>
    <w:p w14:paraId="0E5BB216" w14:textId="77777777" w:rsidR="00562BC9" w:rsidRDefault="00562BC9" w:rsidP="00562BC9">
      <w:r w:rsidRPr="005F2F11">
        <w:t>Lorem ipsum dolor sit amet, consectetur adipisci elit, sed do eiusmod tempor incidunt ut labore et dolore magna aliqua. Ut enim ad minim veniam, quis nostrum exercitationem ullamco laboriosam, nisi ut aliquid ex ea commodi consequatur. Duis aute irure reprehenderit in voluptate velit esse cillum dolore eu fugiat nulla pariatur. Excepteur sint obcaecat cupiditat non proident, sunt in culpa qui officia deserunt mollit anim id est laborum.</w:t>
      </w:r>
      <w:r w:rsidRPr="00141C50">
        <w:t xml:space="preserve"> </w:t>
      </w:r>
      <w:r w:rsidRPr="005F2F11">
        <w:t>Lorem ipsum dolor sit amet, consectetur adipisci elit, sed do eiusmod tempor incidunt ut labore et dolore magna aliqua. Ut enim ad minim veniam, quis nostrum exercitationem ullamco laboriosam, nisi ut aliquid ex ea commodi consequatur. Duis aute irure reprehenderit in voluptate velit esse cillum dolore eu fugiat nulla pariatur. Excepteur sint obcaecat cupiditat non proident, sunt in culpa qui officia deserunt mollit anim id est laborum.</w:t>
      </w:r>
    </w:p>
    <w:p w14:paraId="6ECBBCB9" w14:textId="77777777" w:rsidR="00562BC9" w:rsidRPr="00141C50" w:rsidRDefault="00562BC9" w:rsidP="00562BC9">
      <w:pPr>
        <w:pStyle w:val="Heading2"/>
      </w:pPr>
      <w:r>
        <w:t>Short title</w:t>
      </w:r>
    </w:p>
    <w:p w14:paraId="1913F108" w14:textId="5BF52C55" w:rsidR="00562BC9" w:rsidRDefault="00562BC9" w:rsidP="00562BC9">
      <w:r w:rsidRPr="005F2F11">
        <w:t>Lorem ipsum dolor sit amet, consectetur adipisci elit, sed do eiusmod tempor incidunt ut labore et dolore magna aliqua. Ut enim ad minim veniam, quis nostrum exercitationem ullamco laboriosam, nisi ut aliquid ex ea commodi consequatur. Duis aute irure reprehenderit in voluptate velit esse cillum dolore eu fugiat nulla pariatur. Excepteur sint obcaecat cupiditat non proident, sunt in culpa qui officia deserunt mollit anim id est laborum.</w:t>
      </w:r>
      <w:r w:rsidRPr="00141C50">
        <w:t xml:space="preserve"> </w:t>
      </w:r>
      <w:r w:rsidRPr="005F2F11">
        <w:t>Lorem ipsum dolor sit amet, consectetur adipisci elit, sed do eiusmod tempor incidunt ut labore et dolore magna aliqua. Ut enim ad minim veniam, quis nostrum exercitationem ullamco laboriosam, nisi ut aliquid ex ea commodi consequatur. Duis aute irure reprehenderit in voluptate velit esse cillum dolore eu fugiat nulla pariatur. Excepteur sint obcaecat cupiditat non proident, sunt in culpa qui officia deserunt mollit anim id est laborum.</w:t>
      </w:r>
    </w:p>
    <w:tbl>
      <w:tblPr>
        <w:tblStyle w:val="TableGrid"/>
        <w:tblW w:w="4757" w:type="dxa"/>
        <w:tblLook w:val="04A0" w:firstRow="1" w:lastRow="0" w:firstColumn="1" w:lastColumn="0" w:noHBand="0" w:noVBand="1"/>
      </w:tblPr>
      <w:tblGrid>
        <w:gridCol w:w="1249"/>
        <w:gridCol w:w="1169"/>
        <w:gridCol w:w="1169"/>
        <w:gridCol w:w="1170"/>
      </w:tblGrid>
      <w:tr w:rsidR="00A631B9" w14:paraId="31A9C3FA" w14:textId="77777777" w:rsidTr="00A631B9">
        <w:tc>
          <w:tcPr>
            <w:tcW w:w="4673" w:type="dxa"/>
            <w:gridSpan w:val="4"/>
            <w:tcBorders>
              <w:top w:val="nil"/>
              <w:left w:val="nil"/>
              <w:bottom w:val="nil"/>
              <w:right w:val="nil"/>
            </w:tcBorders>
          </w:tcPr>
          <w:p w14:paraId="3C3E0099" w14:textId="15AD71AE" w:rsidR="00A631B9" w:rsidRPr="00A631B9" w:rsidRDefault="00A631B9" w:rsidP="00A631B9">
            <w:pPr>
              <w:pStyle w:val="Tablecaption"/>
            </w:pPr>
            <w:r w:rsidRPr="00A631B9">
              <w:rPr>
                <w:b/>
              </w:rPr>
              <w:t>Table 1 | Short title.</w:t>
            </w:r>
            <w:r>
              <w:t xml:space="preserve"> </w:t>
            </w:r>
            <w:r w:rsidRPr="00A631B9">
              <w:t>Lorem ipsum dolor sit amet, consectetur adipisci elit, sed do eiusmod tempor incidunt ut labore et dolore magna aliqua.</w:t>
            </w:r>
            <w:r w:rsidRPr="00141C50">
              <w:t xml:space="preserve"> </w:t>
            </w:r>
          </w:p>
        </w:tc>
      </w:tr>
      <w:tr w:rsidR="00A631B9" w14:paraId="255A0695" w14:textId="77777777" w:rsidTr="00A631B9">
        <w:tc>
          <w:tcPr>
            <w:tcW w:w="1228" w:type="dxa"/>
            <w:tcBorders>
              <w:top w:val="single" w:sz="12" w:space="0" w:color="auto"/>
              <w:left w:val="nil"/>
              <w:bottom w:val="single" w:sz="4" w:space="0" w:color="auto"/>
              <w:right w:val="single" w:sz="4" w:space="0" w:color="auto"/>
            </w:tcBorders>
          </w:tcPr>
          <w:p w14:paraId="02311C71" w14:textId="77777777" w:rsidR="00A631B9" w:rsidRPr="00562BC9" w:rsidRDefault="00A631B9" w:rsidP="00A631B9">
            <w:pPr>
              <w:pStyle w:val="Table"/>
            </w:pPr>
          </w:p>
        </w:tc>
        <w:tc>
          <w:tcPr>
            <w:tcW w:w="1148" w:type="dxa"/>
            <w:tcBorders>
              <w:top w:val="single" w:sz="12" w:space="0" w:color="auto"/>
              <w:left w:val="single" w:sz="4" w:space="0" w:color="auto"/>
              <w:bottom w:val="single" w:sz="4" w:space="0" w:color="auto"/>
              <w:right w:val="single" w:sz="4" w:space="0" w:color="auto"/>
            </w:tcBorders>
          </w:tcPr>
          <w:p w14:paraId="311CB9D9" w14:textId="70927D35" w:rsidR="00A631B9" w:rsidRPr="00562BC9" w:rsidRDefault="00A631B9" w:rsidP="00A631B9">
            <w:pPr>
              <w:pStyle w:val="Table"/>
              <w:rPr>
                <w:b/>
              </w:rPr>
            </w:pPr>
            <w:r w:rsidRPr="00562BC9">
              <w:rPr>
                <w:b/>
              </w:rPr>
              <w:t>Feature 1</w:t>
            </w:r>
          </w:p>
        </w:tc>
        <w:tc>
          <w:tcPr>
            <w:tcW w:w="1148" w:type="dxa"/>
            <w:tcBorders>
              <w:top w:val="single" w:sz="12" w:space="0" w:color="auto"/>
              <w:left w:val="single" w:sz="4" w:space="0" w:color="auto"/>
              <w:bottom w:val="single" w:sz="4" w:space="0" w:color="auto"/>
              <w:right w:val="single" w:sz="4" w:space="0" w:color="auto"/>
            </w:tcBorders>
          </w:tcPr>
          <w:p w14:paraId="36128669" w14:textId="4871E757" w:rsidR="00A631B9" w:rsidRPr="00562BC9" w:rsidRDefault="00A631B9" w:rsidP="00A631B9">
            <w:pPr>
              <w:pStyle w:val="Table"/>
              <w:rPr>
                <w:b/>
              </w:rPr>
            </w:pPr>
            <w:r w:rsidRPr="00562BC9">
              <w:rPr>
                <w:b/>
              </w:rPr>
              <w:t>Feature 2</w:t>
            </w:r>
          </w:p>
        </w:tc>
        <w:tc>
          <w:tcPr>
            <w:tcW w:w="1149" w:type="dxa"/>
            <w:tcBorders>
              <w:top w:val="single" w:sz="12" w:space="0" w:color="auto"/>
              <w:left w:val="single" w:sz="4" w:space="0" w:color="auto"/>
              <w:bottom w:val="single" w:sz="4" w:space="0" w:color="auto"/>
              <w:right w:val="nil"/>
            </w:tcBorders>
          </w:tcPr>
          <w:p w14:paraId="7FBB4D0C" w14:textId="6463CE1F" w:rsidR="00A631B9" w:rsidRPr="00562BC9" w:rsidRDefault="00A631B9" w:rsidP="00A631B9">
            <w:pPr>
              <w:pStyle w:val="Table"/>
              <w:rPr>
                <w:b/>
              </w:rPr>
            </w:pPr>
            <w:r w:rsidRPr="00562BC9">
              <w:rPr>
                <w:b/>
              </w:rPr>
              <w:t>Feature 3</w:t>
            </w:r>
          </w:p>
        </w:tc>
      </w:tr>
      <w:tr w:rsidR="00A631B9" w14:paraId="69C68399" w14:textId="77777777" w:rsidTr="00A631B9">
        <w:tc>
          <w:tcPr>
            <w:tcW w:w="1228" w:type="dxa"/>
            <w:tcBorders>
              <w:top w:val="single" w:sz="4" w:space="0" w:color="auto"/>
              <w:left w:val="nil"/>
              <w:bottom w:val="nil"/>
              <w:right w:val="single" w:sz="4" w:space="0" w:color="auto"/>
            </w:tcBorders>
          </w:tcPr>
          <w:p w14:paraId="09BB37EE" w14:textId="6502D187" w:rsidR="00A631B9" w:rsidRPr="00562BC9" w:rsidRDefault="00A631B9" w:rsidP="00A631B9">
            <w:pPr>
              <w:pStyle w:val="Table"/>
            </w:pPr>
            <w:r>
              <w:t>Condition 1</w:t>
            </w:r>
          </w:p>
        </w:tc>
        <w:tc>
          <w:tcPr>
            <w:tcW w:w="1148" w:type="dxa"/>
            <w:tcBorders>
              <w:top w:val="single" w:sz="4" w:space="0" w:color="auto"/>
              <w:left w:val="single" w:sz="4" w:space="0" w:color="auto"/>
              <w:bottom w:val="nil"/>
              <w:right w:val="single" w:sz="4" w:space="0" w:color="auto"/>
            </w:tcBorders>
          </w:tcPr>
          <w:p w14:paraId="6E5D68F8" w14:textId="0C3E651A" w:rsidR="00A631B9" w:rsidRPr="00562BC9" w:rsidRDefault="00A631B9" w:rsidP="00A631B9">
            <w:pPr>
              <w:pStyle w:val="Table"/>
            </w:pPr>
            <w:r>
              <w:t>Value</w:t>
            </w:r>
          </w:p>
        </w:tc>
        <w:tc>
          <w:tcPr>
            <w:tcW w:w="1148" w:type="dxa"/>
            <w:tcBorders>
              <w:top w:val="single" w:sz="4" w:space="0" w:color="auto"/>
              <w:left w:val="single" w:sz="4" w:space="0" w:color="auto"/>
              <w:bottom w:val="nil"/>
              <w:right w:val="single" w:sz="4" w:space="0" w:color="auto"/>
            </w:tcBorders>
          </w:tcPr>
          <w:p w14:paraId="1090E530" w14:textId="035CF2A7" w:rsidR="00A631B9" w:rsidRPr="00562BC9" w:rsidRDefault="00A631B9" w:rsidP="00A631B9">
            <w:pPr>
              <w:pStyle w:val="Table"/>
            </w:pPr>
            <w:r>
              <w:t>Value</w:t>
            </w:r>
          </w:p>
        </w:tc>
        <w:tc>
          <w:tcPr>
            <w:tcW w:w="1149" w:type="dxa"/>
            <w:tcBorders>
              <w:top w:val="single" w:sz="4" w:space="0" w:color="auto"/>
              <w:left w:val="single" w:sz="4" w:space="0" w:color="auto"/>
              <w:bottom w:val="nil"/>
              <w:right w:val="nil"/>
            </w:tcBorders>
          </w:tcPr>
          <w:p w14:paraId="21B515EA" w14:textId="156B7F10" w:rsidR="00A631B9" w:rsidRPr="00562BC9" w:rsidRDefault="00A631B9" w:rsidP="00A631B9">
            <w:pPr>
              <w:pStyle w:val="Table"/>
            </w:pPr>
            <w:r>
              <w:t>Value</w:t>
            </w:r>
          </w:p>
        </w:tc>
      </w:tr>
      <w:tr w:rsidR="00A631B9" w14:paraId="63114CDD" w14:textId="77777777" w:rsidTr="00A631B9">
        <w:tc>
          <w:tcPr>
            <w:tcW w:w="1228" w:type="dxa"/>
            <w:tcBorders>
              <w:top w:val="nil"/>
              <w:left w:val="nil"/>
              <w:bottom w:val="nil"/>
              <w:right w:val="single" w:sz="4" w:space="0" w:color="auto"/>
            </w:tcBorders>
          </w:tcPr>
          <w:p w14:paraId="7FB3792B" w14:textId="269EF11D" w:rsidR="00A631B9" w:rsidRPr="00562BC9" w:rsidRDefault="00A631B9" w:rsidP="00A631B9">
            <w:pPr>
              <w:pStyle w:val="Table"/>
            </w:pPr>
            <w:r>
              <w:t>Condition 2</w:t>
            </w:r>
          </w:p>
        </w:tc>
        <w:tc>
          <w:tcPr>
            <w:tcW w:w="1148" w:type="dxa"/>
            <w:tcBorders>
              <w:top w:val="nil"/>
              <w:left w:val="single" w:sz="4" w:space="0" w:color="auto"/>
              <w:bottom w:val="nil"/>
              <w:right w:val="single" w:sz="4" w:space="0" w:color="auto"/>
            </w:tcBorders>
          </w:tcPr>
          <w:p w14:paraId="233C58BD" w14:textId="708386D3" w:rsidR="00A631B9" w:rsidRPr="00562BC9" w:rsidRDefault="00A631B9" w:rsidP="00A631B9">
            <w:pPr>
              <w:pStyle w:val="Table"/>
            </w:pPr>
            <w:r>
              <w:t>Value</w:t>
            </w:r>
          </w:p>
        </w:tc>
        <w:tc>
          <w:tcPr>
            <w:tcW w:w="1148" w:type="dxa"/>
            <w:tcBorders>
              <w:top w:val="nil"/>
              <w:left w:val="single" w:sz="4" w:space="0" w:color="auto"/>
              <w:bottom w:val="nil"/>
              <w:right w:val="single" w:sz="4" w:space="0" w:color="auto"/>
            </w:tcBorders>
          </w:tcPr>
          <w:p w14:paraId="5D2516B6" w14:textId="1FD5B1DC" w:rsidR="00A631B9" w:rsidRPr="00562BC9" w:rsidRDefault="00A631B9" w:rsidP="00A631B9">
            <w:pPr>
              <w:pStyle w:val="Table"/>
            </w:pPr>
            <w:r>
              <w:t>Value</w:t>
            </w:r>
          </w:p>
        </w:tc>
        <w:tc>
          <w:tcPr>
            <w:tcW w:w="1149" w:type="dxa"/>
            <w:tcBorders>
              <w:top w:val="nil"/>
              <w:left w:val="single" w:sz="4" w:space="0" w:color="auto"/>
              <w:bottom w:val="nil"/>
              <w:right w:val="nil"/>
            </w:tcBorders>
          </w:tcPr>
          <w:p w14:paraId="72E52BF7" w14:textId="57F63B03" w:rsidR="00A631B9" w:rsidRPr="00562BC9" w:rsidRDefault="00A631B9" w:rsidP="00A631B9">
            <w:pPr>
              <w:pStyle w:val="Table"/>
            </w:pPr>
            <w:r>
              <w:t>Value</w:t>
            </w:r>
          </w:p>
        </w:tc>
      </w:tr>
      <w:tr w:rsidR="00A631B9" w14:paraId="5D89CFB9" w14:textId="77777777" w:rsidTr="00A631B9">
        <w:tc>
          <w:tcPr>
            <w:tcW w:w="1228" w:type="dxa"/>
            <w:tcBorders>
              <w:top w:val="nil"/>
              <w:left w:val="nil"/>
              <w:bottom w:val="single" w:sz="12" w:space="0" w:color="auto"/>
              <w:right w:val="single" w:sz="4" w:space="0" w:color="auto"/>
            </w:tcBorders>
          </w:tcPr>
          <w:p w14:paraId="29BEAF2D" w14:textId="7F65278D" w:rsidR="00A631B9" w:rsidRPr="00562BC9" w:rsidRDefault="00A631B9" w:rsidP="00A631B9">
            <w:pPr>
              <w:pStyle w:val="Table"/>
            </w:pPr>
            <w:r>
              <w:t>Condition 3</w:t>
            </w:r>
          </w:p>
        </w:tc>
        <w:tc>
          <w:tcPr>
            <w:tcW w:w="1148" w:type="dxa"/>
            <w:tcBorders>
              <w:top w:val="nil"/>
              <w:left w:val="single" w:sz="4" w:space="0" w:color="auto"/>
              <w:bottom w:val="single" w:sz="12" w:space="0" w:color="auto"/>
              <w:right w:val="single" w:sz="4" w:space="0" w:color="auto"/>
            </w:tcBorders>
          </w:tcPr>
          <w:p w14:paraId="1353129D" w14:textId="00D841B2" w:rsidR="00A631B9" w:rsidRPr="00562BC9" w:rsidRDefault="00A631B9" w:rsidP="00A631B9">
            <w:pPr>
              <w:pStyle w:val="Table"/>
            </w:pPr>
            <w:r>
              <w:t>Value</w:t>
            </w:r>
          </w:p>
        </w:tc>
        <w:tc>
          <w:tcPr>
            <w:tcW w:w="1148" w:type="dxa"/>
            <w:tcBorders>
              <w:top w:val="nil"/>
              <w:left w:val="single" w:sz="4" w:space="0" w:color="auto"/>
              <w:bottom w:val="single" w:sz="12" w:space="0" w:color="auto"/>
              <w:right w:val="single" w:sz="4" w:space="0" w:color="auto"/>
            </w:tcBorders>
          </w:tcPr>
          <w:p w14:paraId="74FDCC86" w14:textId="641504F1" w:rsidR="00A631B9" w:rsidRPr="00562BC9" w:rsidRDefault="00A631B9" w:rsidP="00A631B9">
            <w:pPr>
              <w:pStyle w:val="Table"/>
            </w:pPr>
            <w:r>
              <w:t>Value</w:t>
            </w:r>
          </w:p>
        </w:tc>
        <w:tc>
          <w:tcPr>
            <w:tcW w:w="1149" w:type="dxa"/>
            <w:tcBorders>
              <w:top w:val="nil"/>
              <w:left w:val="single" w:sz="4" w:space="0" w:color="auto"/>
              <w:bottom w:val="single" w:sz="12" w:space="0" w:color="auto"/>
              <w:right w:val="nil"/>
            </w:tcBorders>
          </w:tcPr>
          <w:p w14:paraId="479C396C" w14:textId="1C42D6C1" w:rsidR="00A631B9" w:rsidRPr="00562BC9" w:rsidRDefault="00A631B9" w:rsidP="00A631B9">
            <w:pPr>
              <w:pStyle w:val="Table"/>
            </w:pPr>
            <w:r>
              <w:t>Value</w:t>
            </w:r>
          </w:p>
        </w:tc>
      </w:tr>
      <w:tr w:rsidR="00A631B9" w14:paraId="119C771E" w14:textId="77777777" w:rsidTr="00A631B9">
        <w:tc>
          <w:tcPr>
            <w:tcW w:w="4673" w:type="dxa"/>
            <w:gridSpan w:val="4"/>
            <w:tcBorders>
              <w:top w:val="nil"/>
              <w:left w:val="nil"/>
              <w:bottom w:val="single" w:sz="4" w:space="0" w:color="auto"/>
              <w:right w:val="nil"/>
            </w:tcBorders>
          </w:tcPr>
          <w:p w14:paraId="57745416" w14:textId="1E7A9B40" w:rsidR="00A631B9" w:rsidRDefault="00A631B9" w:rsidP="00A631B9">
            <w:pPr>
              <w:pStyle w:val="Tablenotes"/>
            </w:pPr>
            <w:r>
              <w:t>* Note 1. ** Note 2</w:t>
            </w:r>
          </w:p>
        </w:tc>
      </w:tr>
      <w:tr w:rsidR="00A631B9" w14:paraId="2A3A9B31" w14:textId="77777777" w:rsidTr="00A631B9">
        <w:tc>
          <w:tcPr>
            <w:tcW w:w="4673" w:type="dxa"/>
            <w:gridSpan w:val="4"/>
            <w:tcBorders>
              <w:top w:val="single" w:sz="4" w:space="0" w:color="auto"/>
              <w:left w:val="nil"/>
              <w:bottom w:val="nil"/>
              <w:right w:val="nil"/>
            </w:tcBorders>
          </w:tcPr>
          <w:p w14:paraId="722FAE32" w14:textId="77777777" w:rsidR="00A631B9" w:rsidRDefault="00A631B9" w:rsidP="00A631B9">
            <w:pPr>
              <w:pStyle w:val="Tablenotes"/>
            </w:pPr>
          </w:p>
        </w:tc>
      </w:tr>
    </w:tbl>
    <w:p w14:paraId="2D128212" w14:textId="77777777" w:rsidR="00562BC9" w:rsidRDefault="00562BC9" w:rsidP="00562BC9">
      <w:r w:rsidRPr="005F2F11">
        <w:t xml:space="preserve">Lorem ipsum dolor sit amet, consectetur adipisci elit, sed do eiusmod tempor incidunt ut labore et dolore magna aliqua. Ut enim ad minim veniam, quis nostrum </w:t>
      </w:r>
      <w:r w:rsidRPr="005F2F11">
        <w:lastRenderedPageBreak/>
        <w:t>exercitationem ullamco laboriosam, nisi ut aliquid ex ea commodi consequatur. Duis aute irure reprehenderit in voluptate velit esse cillum dolore eu fugiat nulla pariatur. Excepteur sint obcaecat cupiditat non proident, sunt in culpa qui officia deserunt mollit anim id est laborum.</w:t>
      </w:r>
      <w:r w:rsidRPr="00141C50">
        <w:t xml:space="preserve"> </w:t>
      </w:r>
      <w:r w:rsidRPr="005F2F11">
        <w:t>Lorem ipsum dolor sit amet, consectetur adipisci elit, sed do eiusmod tempor incidunt ut labore et dolore magna aliqua. Ut enim ad minim veniam, quis nostrum exercitationem ullamco laboriosam, nisi ut aliquid ex ea commodi consequatur. Duis aute irure reprehenderit in voluptate velit esse cillum dolore eu fugiat nulla pariatur. Excepteur sint obcaecat cupiditat non proident, sunt in culpa qui officia deserunt mollit anim id est laborum.</w:t>
      </w:r>
    </w:p>
    <w:p w14:paraId="3A14AEED" w14:textId="77777777" w:rsidR="00562BC9" w:rsidRDefault="00562BC9" w:rsidP="00562BC9">
      <w:r w:rsidRPr="005F2F11">
        <w:t xml:space="preserve">Lorem ipsum dolor sit amet, consectetur adipisci elit, sed </w:t>
      </w:r>
      <w:r w:rsidRPr="005F2F11">
        <w:t>do eiusmod tempor incidunt ut labore et dolore magna aliqua. Ut enim ad minim veniam, quis nostrum exercitationem ullamco laboriosam, nisi ut aliquid ex ea commodi consequatur. Duis aute irure reprehenderit in voluptate velit esse cillum dolore eu fugiat nulla pariatur. Excepteur sint obcaecat cupiditat non proident, sunt in culpa qui officia deserunt mollit anim id est laborum.</w:t>
      </w:r>
      <w:r w:rsidRPr="00141C50">
        <w:t xml:space="preserve"> </w:t>
      </w:r>
      <w:r w:rsidRPr="005F2F11">
        <w:t>Lorem ipsum dolor sit amet, consectetur adipisci elit, sed do eiusmod tempor incidunt ut labore et dolore magna aliqua. Ut enim ad minim veniam, quis nostrum exercitationem ullamco laboriosam, nisi ut aliquid ex ea commodi consequatur. Duis aute irure reprehenderit in voluptate velit esse cillum dolore eu fugiat nulla pariatur. Excepteur sint obcaecat cupiditat non proident, sunt in culpa qui officia deserunt mollit anim id est laborum.</w:t>
      </w:r>
    </w:p>
    <w:p w14:paraId="5E9DCEB9" w14:textId="177DB7EF" w:rsidR="00562BC9" w:rsidRDefault="00562BC9" w:rsidP="00562BC9">
      <w:pPr>
        <w:ind w:firstLine="0"/>
        <w:sectPr w:rsidR="00562BC9" w:rsidSect="007F2EB6">
          <w:type w:val="continuous"/>
          <w:pgSz w:w="11906" w:h="16838"/>
          <w:pgMar w:top="1440" w:right="1080" w:bottom="1440" w:left="1080" w:header="708" w:footer="708" w:gutter="0"/>
          <w:cols w:num="2" w:space="227"/>
          <w:docGrid w:linePitch="360"/>
        </w:sectPr>
      </w:pPr>
    </w:p>
    <w:p w14:paraId="363083F7" w14:textId="5E64DDCC" w:rsidR="00141C50" w:rsidRDefault="00141C50" w:rsidP="00141C50"/>
    <w:p w14:paraId="20860EC4" w14:textId="77777777" w:rsidR="00562BC9" w:rsidRDefault="00562BC9" w:rsidP="00562BC9">
      <w:pPr>
        <w:pStyle w:val="Figure"/>
      </w:pPr>
      <w:r>
        <w:drawing>
          <wp:inline distT="0" distB="0" distL="0" distR="0" wp14:anchorId="194E2ACE" wp14:editId="6603E551">
            <wp:extent cx="5789330" cy="226123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5800512" cy="2265603"/>
                    </a:xfrm>
                    <a:prstGeom prst="rect">
                      <a:avLst/>
                    </a:prstGeom>
                  </pic:spPr>
                </pic:pic>
              </a:graphicData>
            </a:graphic>
          </wp:inline>
        </w:drawing>
      </w:r>
    </w:p>
    <w:p w14:paraId="1BAC610C" w14:textId="1CBE347B" w:rsidR="00562BC9" w:rsidRDefault="00562BC9" w:rsidP="00A631B9">
      <w:pPr>
        <w:pStyle w:val="Figurecaption"/>
        <w:sectPr w:rsidR="00562BC9" w:rsidSect="00562BC9">
          <w:type w:val="continuous"/>
          <w:pgSz w:w="11906" w:h="16838"/>
          <w:pgMar w:top="1440" w:right="1080" w:bottom="1440" w:left="1080" w:header="708" w:footer="708" w:gutter="0"/>
          <w:cols w:space="720"/>
          <w:docGrid w:linePitch="360"/>
        </w:sectPr>
      </w:pPr>
      <w:r w:rsidRPr="00141C50">
        <w:rPr>
          <w:b/>
        </w:rPr>
        <w:t xml:space="preserve">Figure </w:t>
      </w:r>
      <w:r>
        <w:rPr>
          <w:b/>
        </w:rPr>
        <w:t>2 |</w:t>
      </w:r>
      <w:r w:rsidRPr="00141C50">
        <w:rPr>
          <w:b/>
        </w:rPr>
        <w:t xml:space="preserve"> Short title.</w:t>
      </w:r>
      <w:r>
        <w:t xml:space="preserve"> </w:t>
      </w:r>
      <w:r w:rsidRPr="00141C50">
        <w:t>Lorem ipsum dolor sit amet, consectetur adipisci elit, sed do eiusmod tempor incidunt ut labore et dolore magna aliqua. Ut enim ad minim veniam, quis nostrum exercitationem ullamco laboriosam, nisi ut aliquid ex ea commodi consequatur. Duis aute irure reprehenderit in voluptate velit esse cillum dolore eu fugiat nulla pariatur. Excepteur sint obcaecat cupiditat non proident, sunt in culpa qui officia deserunt mollit anim id est laborum.</w:t>
      </w:r>
    </w:p>
    <w:p w14:paraId="04107EEC" w14:textId="7D8F4BD4" w:rsidR="00081D7B" w:rsidRDefault="00081D7B" w:rsidP="00081D7B">
      <w:pPr>
        <w:pStyle w:val="Heading1"/>
      </w:pPr>
      <w:r>
        <w:t>Methods</w:t>
      </w:r>
    </w:p>
    <w:p w14:paraId="06DDCF3D" w14:textId="77777777" w:rsidR="00141C50" w:rsidRPr="00141C50" w:rsidRDefault="00141C50" w:rsidP="00141C50">
      <w:pPr>
        <w:pStyle w:val="Heading2"/>
      </w:pPr>
      <w:r>
        <w:t>Short title</w:t>
      </w:r>
    </w:p>
    <w:p w14:paraId="0E233553" w14:textId="6709F532" w:rsidR="00081D7B" w:rsidRDefault="007F2EB6" w:rsidP="00081D7B">
      <w:r w:rsidRPr="005F2F11">
        <w:t>Lorem ipsum dolor sit amet, consectetur adipisci elit, sed do eiusmod tempor incidunt ut labore et dolore magna aliqua. Ut enim ad minim veniam, quis nostrum exercitationem ullamco laboriosam, nisi ut aliquid ex ea commodi consequatur. Duis aute irure reprehenderit in voluptate velit esse cillum dolore eu fugiat nulla pariatur. Excepteur sint obcaecat cupiditat non proident, sunt in culpa qui officia deserunt mollit anim id est laborum.</w:t>
      </w:r>
      <w:r w:rsidR="00081D7B">
        <w:t xml:space="preserve"> </w:t>
      </w:r>
    </w:p>
    <w:p w14:paraId="49069FE2" w14:textId="516E4393" w:rsidR="007F2EB6" w:rsidRDefault="007F2EB6" w:rsidP="00081D7B">
      <w:r w:rsidRPr="005F2F11">
        <w:t>Lorem ipsum dolor sit amet, consectetur adipisci elit, sed do eiusmod tempor incidunt ut labore et dolore magna aliqua. Ut enim ad minim veniam, quis nostrum exercitationem ullamco laboriosam, nisi ut aliquid ex ea commodi consequatur. Duis aute irure reprehenderit in voluptate velit esse cillum dolore eu fugiat nulla pariatur. Excepteur sint obcaecat cupiditat non proident, sunt in culpa qui officia deserunt mollit anim id est laborum.</w:t>
      </w:r>
    </w:p>
    <w:p w14:paraId="0663F955" w14:textId="77777777" w:rsidR="00141C50" w:rsidRPr="00141C50" w:rsidRDefault="00141C50" w:rsidP="00141C50">
      <w:pPr>
        <w:pStyle w:val="Heading2"/>
      </w:pPr>
      <w:r>
        <w:t>Short title</w:t>
      </w:r>
    </w:p>
    <w:p w14:paraId="47CBFFFC" w14:textId="3F13DABB" w:rsidR="007F2EB6" w:rsidRDefault="007F2EB6" w:rsidP="007F2EB6">
      <w:r w:rsidRPr="005F2F11">
        <w:t>Lorem ipsum dolor sit amet, consectetur adipisci elit, sed do eiusmod tempor incidunt ut labore et dolore magna aliqua. Ut enim ad minim veniam, quis nostrum exercitationem ullamco laboriosam, nisi ut aliquid ex ea commodi consequatur. Duis aute irure reprehenderit in voluptate velit esse cillum dolore eu fugiat nulla pariatur. Excepteur sint obcaecat cupiditat non proident, sunt in culpa qui officia deserunt mollit anim id est laborum.</w:t>
      </w:r>
      <w:r w:rsidR="00562BC9">
        <w:t xml:space="preserve"> </w:t>
      </w:r>
      <w:r w:rsidRPr="005F2F11">
        <w:t>Lorem ipsum dolor sit amet, consectetur adipisci elit, sed do eiusmod tempor incidunt ut labore et dolore magna aliqua. Ut enim ad minim veniam, quis nostrum exercitationem ullamco laboriosam, nisi ut aliquid ex ea commodi consequatur. Duis aute irure reprehenderit in voluptate velit esse cillum dolore eu fugiat nulla pariatur. Excepteur sint obcaecat cupiditat non proident, sunt in culpa qui officia deserunt mollit anim id est laborum.</w:t>
      </w:r>
    </w:p>
    <w:p w14:paraId="7729E4FA" w14:textId="6FA473A7" w:rsidR="007F2EB6" w:rsidRDefault="00E333AF" w:rsidP="00E333AF">
      <w:pPr>
        <w:pStyle w:val="Heading1"/>
      </w:pPr>
      <w:r>
        <w:t>Acknowledgements</w:t>
      </w:r>
    </w:p>
    <w:p w14:paraId="7683C83F" w14:textId="77777777" w:rsidR="00E333AF" w:rsidRDefault="00E333AF" w:rsidP="00E333AF">
      <w:pPr>
        <w:ind w:firstLine="0"/>
      </w:pPr>
      <w:r w:rsidRPr="005F2F11">
        <w:t xml:space="preserve">Lorem ipsum dolor sit amet, consectetur adipisci elit, sed do eiusmod tempor incidunt ut labore et dolore magna aliqua. </w:t>
      </w:r>
      <w:r w:rsidRPr="005F2F11">
        <w:lastRenderedPageBreak/>
        <w:t xml:space="preserve">Ut enim ad minim veniam, quis nostrum exercitationem ullamco laboriosam, nisi ut aliquid ex ea commodi consequatur. Duis aute irure reprehenderit in voluptate velit </w:t>
      </w:r>
      <w:r w:rsidRPr="005F2F11">
        <w:t>esse cillum dolore eu fugiat nulla pariatur. Excepteur sint obcaecat cupiditat non proident, sunt in culpa qui officia deserunt mollit anim id est laborum.</w:t>
      </w:r>
      <w:r>
        <w:t xml:space="preserve"> </w:t>
      </w:r>
    </w:p>
    <w:p w14:paraId="56F85214" w14:textId="77777777" w:rsidR="00E333AF" w:rsidRDefault="00E333AF" w:rsidP="005F2F11">
      <w:pPr>
        <w:sectPr w:rsidR="00E333AF" w:rsidSect="00562BC9">
          <w:type w:val="continuous"/>
          <w:pgSz w:w="11906" w:h="16838"/>
          <w:pgMar w:top="1440" w:right="1080" w:bottom="1440" w:left="1080" w:header="708" w:footer="708" w:gutter="0"/>
          <w:cols w:num="2" w:space="227"/>
          <w:docGrid w:linePitch="360"/>
        </w:sectPr>
      </w:pPr>
    </w:p>
    <w:p w14:paraId="5E263893" w14:textId="6258F0EC" w:rsidR="00E333AF" w:rsidRDefault="00E333AF" w:rsidP="00E333AF">
      <w:pPr>
        <w:pStyle w:val="Heading1"/>
      </w:pPr>
      <w:r>
        <w:t>References</w:t>
      </w:r>
    </w:p>
    <w:p w14:paraId="091F8613" w14:textId="77777777" w:rsidR="00E333AF" w:rsidRPr="00E333AF" w:rsidRDefault="00E333AF" w:rsidP="00E333AF"/>
    <w:p w14:paraId="7263AFF7" w14:textId="77777777" w:rsidR="00E333AF" w:rsidRPr="00E333AF" w:rsidRDefault="00A631B9" w:rsidP="00E333AF">
      <w:pPr>
        <w:pStyle w:val="EndNoteBibliography"/>
        <w:spacing w:after="0"/>
        <w:ind w:left="720" w:hanging="720"/>
      </w:pPr>
      <w:r>
        <w:fldChar w:fldCharType="begin"/>
      </w:r>
      <w:r>
        <w:instrText xml:space="preserve"> ADDIN EN.REFLIST </w:instrText>
      </w:r>
      <w:r>
        <w:fldChar w:fldCharType="separate"/>
      </w:r>
      <w:r w:rsidR="00E333AF" w:rsidRPr="00E333AF">
        <w:t>1</w:t>
      </w:r>
      <w:r w:rsidR="00E333AF" w:rsidRPr="00E333AF">
        <w:tab/>
        <w:t xml:space="preserve">Esposito, A. </w:t>
      </w:r>
      <w:r w:rsidR="00E333AF" w:rsidRPr="00E333AF">
        <w:rPr>
          <w:i/>
        </w:rPr>
        <w:t>Molecular and Cellular Quantitative Microscopy: Theoretical investigations, technological developments and applications to the neurosciences</w:t>
      </w:r>
      <w:r w:rsidR="00E333AF" w:rsidRPr="00E333AF">
        <w:t>.  (Utrecht University, 2006).</w:t>
      </w:r>
    </w:p>
    <w:p w14:paraId="506C26A1" w14:textId="77777777" w:rsidR="00E333AF" w:rsidRPr="00E333AF" w:rsidRDefault="00E333AF" w:rsidP="00E333AF">
      <w:pPr>
        <w:pStyle w:val="EndNoteBibliography"/>
        <w:ind w:left="720" w:hanging="720"/>
      </w:pPr>
      <w:r w:rsidRPr="00E333AF">
        <w:t>2</w:t>
      </w:r>
      <w:r w:rsidRPr="00E333AF">
        <w:tab/>
        <w:t xml:space="preserve">Esposito, A. &amp; Venkitaraman, A. R. Enhancing Biochemical Resolution by Hyperdimensional Imaging Microscopy. </w:t>
      </w:r>
      <w:r w:rsidRPr="00E333AF">
        <w:rPr>
          <w:i/>
        </w:rPr>
        <w:t>Biophys J</w:t>
      </w:r>
      <w:r w:rsidRPr="00E333AF">
        <w:t xml:space="preserve"> </w:t>
      </w:r>
      <w:r w:rsidRPr="00E333AF">
        <w:rPr>
          <w:b/>
        </w:rPr>
        <w:t>116</w:t>
      </w:r>
      <w:r w:rsidRPr="00E333AF">
        <w:t>, 1815-1822, doi:10.1016/j.bpj.2019.04.015 (2019).</w:t>
      </w:r>
    </w:p>
    <w:p w14:paraId="7830DDFF" w14:textId="5FE0DC31" w:rsidR="001F3B45" w:rsidRPr="001F3B45" w:rsidRDefault="00A631B9" w:rsidP="005F2F11">
      <w:r>
        <w:fldChar w:fldCharType="end"/>
      </w:r>
    </w:p>
    <w:sectPr w:rsidR="001F3B45" w:rsidRPr="001F3B45" w:rsidSect="00E333AF">
      <w:type w:val="continuous"/>
      <w:pgSz w:w="11906" w:h="16838"/>
      <w:pgMar w:top="1440" w:right="1080" w:bottom="1440" w:left="1080" w:header="708" w:footer="708" w:gutter="0"/>
      <w:cols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60E4A" w14:textId="77777777" w:rsidR="00E54D66" w:rsidRDefault="00E54D66" w:rsidP="005F2F11">
      <w:r>
        <w:separator/>
      </w:r>
    </w:p>
  </w:endnote>
  <w:endnote w:type="continuationSeparator" w:id="0">
    <w:p w14:paraId="7C171D58" w14:textId="77777777" w:rsidR="00E54D66" w:rsidRDefault="00E54D66" w:rsidP="005F2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49015" w14:textId="62C043E7" w:rsidR="001F3B45" w:rsidRPr="001F3B45" w:rsidRDefault="005F2F11" w:rsidP="00562BC9">
    <w:pPr>
      <w:pStyle w:val="Footer"/>
      <w:ind w:firstLine="0"/>
    </w:pPr>
    <w:r w:rsidRPr="001F3B45">
      <w:fldChar w:fldCharType="begin"/>
    </w:r>
    <w:r w:rsidRPr="001F3B45">
      <w:instrText xml:space="preserve"> PAGE  \* Arabic  \* MERGEFORMAT </w:instrText>
    </w:r>
    <w:r w:rsidRPr="001F3B45">
      <w:fldChar w:fldCharType="separate"/>
    </w:r>
    <w:r>
      <w:t>2</w:t>
    </w:r>
    <w:r w:rsidRPr="001F3B45">
      <w:fldChar w:fldCharType="end"/>
    </w:r>
    <w:r w:rsidR="001F3B45" w:rsidRPr="001F3B45">
      <w:ptab w:relativeTo="margin" w:alignment="center" w:leader="none"/>
    </w:r>
    <w:r w:rsidR="001F3B45" w:rsidRPr="001F3B45">
      <w:ptab w:relativeTo="margin" w:alignment="right" w:leader="none"/>
    </w:r>
    <w:r w:rsidR="001F3B45" w:rsidRPr="001F3B45">
      <w:rPr>
        <w:i/>
      </w:rPr>
      <w:t>bioRxiv pre-print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49CE3" w14:textId="09FE4CF8" w:rsidR="000202CC" w:rsidRPr="001F3B45" w:rsidRDefault="001F3B45" w:rsidP="00562BC9">
    <w:pPr>
      <w:pStyle w:val="Footer"/>
      <w:ind w:firstLine="0"/>
    </w:pPr>
    <w:r w:rsidRPr="001F3B45">
      <w:rPr>
        <w:i/>
      </w:rPr>
      <w:t>bioRxiv pre-print</w:t>
    </w:r>
    <w:r w:rsidR="000202CC" w:rsidRPr="001F3B45">
      <w:ptab w:relativeTo="margin" w:alignment="center" w:leader="none"/>
    </w:r>
    <w:r w:rsidR="000202CC" w:rsidRPr="001F3B45">
      <w:ptab w:relativeTo="margin" w:alignment="right" w:leader="none"/>
    </w:r>
    <w:r w:rsidRPr="001F3B45">
      <w:fldChar w:fldCharType="begin"/>
    </w:r>
    <w:r w:rsidRPr="001F3B45">
      <w:instrText xml:space="preserve"> PAGE  \* Arabic  \* MERGEFORMAT </w:instrText>
    </w:r>
    <w:r w:rsidRPr="001F3B45">
      <w:fldChar w:fldCharType="separate"/>
    </w:r>
    <w:r w:rsidRPr="001F3B45">
      <w:t>1</w:t>
    </w:r>
    <w:r w:rsidRPr="001F3B4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85206" w14:textId="77777777" w:rsidR="00E54D66" w:rsidRDefault="00E54D66" w:rsidP="005F2F11">
      <w:r>
        <w:separator/>
      </w:r>
    </w:p>
  </w:footnote>
  <w:footnote w:type="continuationSeparator" w:id="0">
    <w:p w14:paraId="36C4B572" w14:textId="77777777" w:rsidR="00E54D66" w:rsidRDefault="00E54D66" w:rsidP="005F2F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D45B9" w14:textId="77777777" w:rsidR="001F3B45" w:rsidRPr="001F3B45" w:rsidRDefault="001F3B45" w:rsidP="00562BC9">
    <w:pPr>
      <w:pStyle w:val="Header"/>
      <w:ind w:firstLine="0"/>
    </w:pPr>
    <w:r w:rsidRPr="001F3B45">
      <w:rPr>
        <w:b/>
      </w:rPr>
      <w:t>Running Title</w:t>
    </w:r>
    <w:r w:rsidRPr="001F3B45">
      <w:ptab w:relativeTo="margin" w:alignment="center" w:leader="none"/>
    </w:r>
    <w:r w:rsidRPr="001F3B45">
      <w:ptab w:relativeTo="margin" w:alignment="right" w:leader="none"/>
    </w:r>
    <w:r w:rsidRPr="001F3B45">
      <w:t xml:space="preserve">Author </w:t>
    </w:r>
    <w:r w:rsidRPr="001F3B45">
      <w:rPr>
        <w:i/>
      </w:rPr>
      <w:t>et al</w:t>
    </w:r>
    <w:r w:rsidRPr="001F3B45">
      <w:t xml:space="preserve"> (year)</w:t>
    </w:r>
  </w:p>
  <w:p w14:paraId="0778EB01" w14:textId="77777777" w:rsidR="001F3B45" w:rsidRPr="001F3B45" w:rsidRDefault="001F3B45" w:rsidP="005F2F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C1E1" w14:textId="1A767129" w:rsidR="000202CC" w:rsidRPr="001F3B45" w:rsidRDefault="000202CC" w:rsidP="00562BC9">
    <w:pPr>
      <w:pStyle w:val="Header"/>
      <w:ind w:firstLine="0"/>
    </w:pPr>
    <w:r w:rsidRPr="001F3B45">
      <w:rPr>
        <w:b/>
      </w:rPr>
      <w:t>Running Title</w:t>
    </w:r>
    <w:r w:rsidRPr="001F3B45">
      <w:ptab w:relativeTo="margin" w:alignment="center" w:leader="none"/>
    </w:r>
    <w:r w:rsidRPr="001F3B45">
      <w:ptab w:relativeTo="margin" w:alignment="right" w:leader="none"/>
    </w:r>
    <w:r w:rsidRPr="001F3B45">
      <w:t xml:space="preserve">Author </w:t>
    </w:r>
    <w:r w:rsidRPr="001F3B45">
      <w:rPr>
        <w:i/>
      </w:rPr>
      <w:t>et al</w:t>
    </w:r>
    <w:r w:rsidRPr="001F3B45">
      <w:t xml:space="preserve"> (year)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wMTA0MjQ1BVLGhko6SsGpxcWZ+XkgBUa1ALhe/VosAAAA"/>
    <w:docVar w:name="EN.Layout" w:val="&lt;ENLayout&gt;&lt;Style&gt;Natur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tpvvrk2009oeedrp5sdsydswe2xawwepd&quot;&gt;AE&lt;record-ids&gt;&lt;item&gt;110&lt;/item&gt;&lt;item&gt;1462&lt;/item&gt;&lt;/record-ids&gt;&lt;/item&gt;&lt;/Libraries&gt;"/>
  </w:docVars>
  <w:rsids>
    <w:rsidRoot w:val="000202CC"/>
    <w:rsid w:val="000202CC"/>
    <w:rsid w:val="00081D7B"/>
    <w:rsid w:val="00141C50"/>
    <w:rsid w:val="001F3B45"/>
    <w:rsid w:val="00562BC9"/>
    <w:rsid w:val="005F2F11"/>
    <w:rsid w:val="00682914"/>
    <w:rsid w:val="007F2EB6"/>
    <w:rsid w:val="00A631B9"/>
    <w:rsid w:val="00AB38DC"/>
    <w:rsid w:val="00E333AF"/>
    <w:rsid w:val="00E44B03"/>
    <w:rsid w:val="00E54D6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EDD59"/>
  <w15:chartTrackingRefBased/>
  <w15:docId w15:val="{3E5F99AA-BC4F-4774-84E4-D35EFC51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D7B"/>
    <w:pPr>
      <w:widowControl w:val="0"/>
      <w:spacing w:after="80" w:line="252" w:lineRule="auto"/>
      <w:ind w:firstLine="170"/>
      <w:jc w:val="both"/>
    </w:pPr>
    <w:rPr>
      <w:rFonts w:ascii="Times New Roman" w:hAnsi="Times New Roman" w:cs="Arial"/>
      <w:sz w:val="20"/>
    </w:rPr>
  </w:style>
  <w:style w:type="paragraph" w:styleId="Heading1">
    <w:name w:val="heading 1"/>
    <w:basedOn w:val="Normal"/>
    <w:next w:val="Normal"/>
    <w:link w:val="Heading1Char"/>
    <w:uiPriority w:val="9"/>
    <w:qFormat/>
    <w:rsid w:val="00081D7B"/>
    <w:pPr>
      <w:keepNext/>
      <w:keepLines/>
      <w:spacing w:before="240" w:after="0"/>
      <w:ind w:firstLine="0"/>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41C50"/>
    <w:pPr>
      <w:keepNext/>
      <w:keepLines/>
      <w:spacing w:before="120" w:after="0"/>
      <w:ind w:firstLine="0"/>
      <w:jc w:val="left"/>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2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2CC"/>
  </w:style>
  <w:style w:type="paragraph" w:styleId="Footer">
    <w:name w:val="footer"/>
    <w:basedOn w:val="Normal"/>
    <w:link w:val="FooterChar"/>
    <w:uiPriority w:val="99"/>
    <w:unhideWhenUsed/>
    <w:rsid w:val="000202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2CC"/>
  </w:style>
  <w:style w:type="paragraph" w:styleId="Title">
    <w:name w:val="Title"/>
    <w:basedOn w:val="Normal"/>
    <w:next w:val="Authors"/>
    <w:link w:val="TitleChar"/>
    <w:uiPriority w:val="10"/>
    <w:qFormat/>
    <w:rsid w:val="007F2EB6"/>
    <w:pPr>
      <w:spacing w:before="240" w:after="240"/>
      <w:ind w:firstLine="0"/>
      <w:contextualSpacing/>
    </w:pPr>
    <w:rPr>
      <w:rFonts w:ascii="Arial" w:eastAsiaTheme="majorEastAsia" w:hAnsi="Arial"/>
      <w:b/>
      <w:spacing w:val="-10"/>
      <w:kern w:val="28"/>
      <w:sz w:val="48"/>
      <w:szCs w:val="56"/>
    </w:rPr>
  </w:style>
  <w:style w:type="character" w:customStyle="1" w:styleId="TitleChar">
    <w:name w:val="Title Char"/>
    <w:basedOn w:val="DefaultParagraphFont"/>
    <w:link w:val="Title"/>
    <w:uiPriority w:val="10"/>
    <w:rsid w:val="007F2EB6"/>
    <w:rPr>
      <w:rFonts w:ascii="Arial" w:eastAsiaTheme="majorEastAsia" w:hAnsi="Arial" w:cs="Arial"/>
      <w:b/>
      <w:spacing w:val="-10"/>
      <w:kern w:val="28"/>
      <w:sz w:val="48"/>
      <w:szCs w:val="56"/>
    </w:rPr>
  </w:style>
  <w:style w:type="paragraph" w:customStyle="1" w:styleId="Authors">
    <w:name w:val="Authors"/>
    <w:basedOn w:val="Normal"/>
    <w:next w:val="Affiliations"/>
    <w:link w:val="AuthorsChar"/>
    <w:qFormat/>
    <w:rsid w:val="007F2EB6"/>
    <w:pPr>
      <w:ind w:firstLine="0"/>
    </w:pPr>
    <w:rPr>
      <w:b/>
    </w:rPr>
  </w:style>
  <w:style w:type="paragraph" w:customStyle="1" w:styleId="Affiliations">
    <w:name w:val="Affiliations"/>
    <w:basedOn w:val="Normal"/>
    <w:link w:val="AffiliationsChar"/>
    <w:qFormat/>
    <w:rsid w:val="007F2EB6"/>
    <w:pPr>
      <w:spacing w:after="240"/>
      <w:ind w:firstLine="0"/>
      <w:contextualSpacing/>
    </w:pPr>
  </w:style>
  <w:style w:type="character" w:customStyle="1" w:styleId="AuthorsChar">
    <w:name w:val="Authors Char"/>
    <w:basedOn w:val="DefaultParagraphFont"/>
    <w:link w:val="Authors"/>
    <w:rsid w:val="007F2EB6"/>
    <w:rPr>
      <w:rFonts w:ascii="Times New Roman" w:hAnsi="Times New Roman" w:cs="Arial"/>
      <w:b/>
    </w:rPr>
  </w:style>
  <w:style w:type="paragraph" w:customStyle="1" w:styleId="email">
    <w:name w:val="email"/>
    <w:basedOn w:val="Affiliations"/>
    <w:next w:val="Heading1"/>
    <w:link w:val="emailChar"/>
    <w:qFormat/>
    <w:rsid w:val="007F2EB6"/>
  </w:style>
  <w:style w:type="character" w:customStyle="1" w:styleId="AffiliationsChar">
    <w:name w:val="Affiliations Char"/>
    <w:basedOn w:val="DefaultParagraphFont"/>
    <w:link w:val="Affiliations"/>
    <w:rsid w:val="007F2EB6"/>
    <w:rPr>
      <w:rFonts w:ascii="Times New Roman" w:hAnsi="Times New Roman" w:cs="Arial"/>
      <w:sz w:val="20"/>
    </w:rPr>
  </w:style>
  <w:style w:type="paragraph" w:customStyle="1" w:styleId="Keywords">
    <w:name w:val="Keywords"/>
    <w:basedOn w:val="Normal"/>
    <w:next w:val="Normal"/>
    <w:link w:val="KeywordsChar"/>
    <w:qFormat/>
    <w:rsid w:val="00081D7B"/>
    <w:pPr>
      <w:spacing w:before="240" w:after="240"/>
      <w:ind w:firstLine="0"/>
    </w:pPr>
  </w:style>
  <w:style w:type="character" w:customStyle="1" w:styleId="emailChar">
    <w:name w:val="email Char"/>
    <w:basedOn w:val="AffiliationsChar"/>
    <w:link w:val="email"/>
    <w:rsid w:val="007F2EB6"/>
    <w:rPr>
      <w:rFonts w:ascii="Times New Roman" w:hAnsi="Times New Roman" w:cs="Arial"/>
      <w:sz w:val="20"/>
    </w:rPr>
  </w:style>
  <w:style w:type="character" w:customStyle="1" w:styleId="Heading1Char">
    <w:name w:val="Heading 1 Char"/>
    <w:basedOn w:val="DefaultParagraphFont"/>
    <w:link w:val="Heading1"/>
    <w:uiPriority w:val="9"/>
    <w:rsid w:val="00081D7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141C50"/>
    <w:rPr>
      <w:rFonts w:ascii="Times New Roman" w:eastAsiaTheme="majorEastAsia" w:hAnsi="Times New Roman" w:cstheme="majorBidi"/>
      <w:i/>
      <w:sz w:val="20"/>
      <w:szCs w:val="26"/>
    </w:rPr>
  </w:style>
  <w:style w:type="character" w:customStyle="1" w:styleId="KeywordsChar">
    <w:name w:val="Keywords Char"/>
    <w:basedOn w:val="DefaultParagraphFont"/>
    <w:link w:val="Keywords"/>
    <w:rsid w:val="00081D7B"/>
    <w:rPr>
      <w:rFonts w:ascii="Times New Roman" w:hAnsi="Times New Roman" w:cs="Arial"/>
    </w:rPr>
  </w:style>
  <w:style w:type="paragraph" w:customStyle="1" w:styleId="Figurecaption">
    <w:name w:val="Figure caption"/>
    <w:basedOn w:val="Normal"/>
    <w:link w:val="FigurecaptionChar"/>
    <w:qFormat/>
    <w:rsid w:val="00562BC9"/>
    <w:pPr>
      <w:spacing w:before="40" w:after="240" w:line="240" w:lineRule="auto"/>
      <w:ind w:firstLine="0"/>
    </w:pPr>
    <w:rPr>
      <w:sz w:val="18"/>
    </w:rPr>
  </w:style>
  <w:style w:type="character" w:styleId="Hyperlink">
    <w:name w:val="Hyperlink"/>
    <w:basedOn w:val="DefaultParagraphFont"/>
    <w:uiPriority w:val="99"/>
    <w:unhideWhenUsed/>
    <w:rsid w:val="00141C50"/>
    <w:rPr>
      <w:color w:val="0563C1" w:themeColor="hyperlink"/>
      <w:u w:val="single"/>
    </w:rPr>
  </w:style>
  <w:style w:type="character" w:customStyle="1" w:styleId="FigurecaptionChar">
    <w:name w:val="Figure caption Char"/>
    <w:basedOn w:val="DefaultParagraphFont"/>
    <w:link w:val="Figurecaption"/>
    <w:rsid w:val="00562BC9"/>
    <w:rPr>
      <w:rFonts w:ascii="Times New Roman" w:hAnsi="Times New Roman" w:cs="Arial"/>
      <w:sz w:val="18"/>
    </w:rPr>
  </w:style>
  <w:style w:type="character" w:styleId="UnresolvedMention">
    <w:name w:val="Unresolved Mention"/>
    <w:basedOn w:val="DefaultParagraphFont"/>
    <w:uiPriority w:val="99"/>
    <w:semiHidden/>
    <w:unhideWhenUsed/>
    <w:rsid w:val="00141C50"/>
    <w:rPr>
      <w:color w:val="605E5C"/>
      <w:shd w:val="clear" w:color="auto" w:fill="E1DFDD"/>
    </w:rPr>
  </w:style>
  <w:style w:type="paragraph" w:customStyle="1" w:styleId="Figure">
    <w:name w:val="Figure"/>
    <w:basedOn w:val="Normal"/>
    <w:next w:val="Figurecaption"/>
    <w:link w:val="FigureChar"/>
    <w:qFormat/>
    <w:rsid w:val="00141C50"/>
    <w:pPr>
      <w:spacing w:before="120" w:after="0" w:line="240" w:lineRule="auto"/>
      <w:ind w:firstLine="0"/>
      <w:jc w:val="center"/>
    </w:pPr>
    <w:rPr>
      <w:noProof/>
    </w:rPr>
  </w:style>
  <w:style w:type="table" w:styleId="TableGrid">
    <w:name w:val="Table Grid"/>
    <w:basedOn w:val="TableNormal"/>
    <w:uiPriority w:val="39"/>
    <w:rsid w:val="00562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basedOn w:val="DefaultParagraphFont"/>
    <w:link w:val="Figure"/>
    <w:rsid w:val="00141C50"/>
    <w:rPr>
      <w:rFonts w:ascii="Times New Roman" w:hAnsi="Times New Roman" w:cs="Arial"/>
      <w:noProof/>
      <w:sz w:val="20"/>
    </w:rPr>
  </w:style>
  <w:style w:type="table" w:styleId="TableGridLight">
    <w:name w:val="Grid Table Light"/>
    <w:basedOn w:val="TableNormal"/>
    <w:uiPriority w:val="40"/>
    <w:rsid w:val="00562B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62BC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
    <w:name w:val="Table"/>
    <w:basedOn w:val="Normal"/>
    <w:link w:val="TableChar"/>
    <w:qFormat/>
    <w:rsid w:val="00562BC9"/>
    <w:pPr>
      <w:spacing w:after="0" w:line="240" w:lineRule="auto"/>
      <w:ind w:firstLine="0"/>
    </w:pPr>
    <w:rPr>
      <w:sz w:val="18"/>
    </w:rPr>
  </w:style>
  <w:style w:type="paragraph" w:customStyle="1" w:styleId="Tablecaption">
    <w:name w:val="Table caption"/>
    <w:basedOn w:val="Table"/>
    <w:link w:val="TablecaptionChar"/>
    <w:qFormat/>
    <w:rsid w:val="00A631B9"/>
    <w:pPr>
      <w:spacing w:before="80" w:after="40"/>
    </w:pPr>
  </w:style>
  <w:style w:type="character" w:customStyle="1" w:styleId="TableChar">
    <w:name w:val="Table Char"/>
    <w:basedOn w:val="DefaultParagraphFont"/>
    <w:link w:val="Table"/>
    <w:rsid w:val="00562BC9"/>
    <w:rPr>
      <w:rFonts w:ascii="Times New Roman" w:hAnsi="Times New Roman" w:cs="Arial"/>
      <w:sz w:val="18"/>
    </w:rPr>
  </w:style>
  <w:style w:type="paragraph" w:customStyle="1" w:styleId="Tablenotes">
    <w:name w:val="Table notes"/>
    <w:basedOn w:val="Table"/>
    <w:link w:val="TablenotesChar"/>
    <w:qFormat/>
    <w:rsid w:val="00A631B9"/>
    <w:pPr>
      <w:spacing w:after="40"/>
    </w:pPr>
  </w:style>
  <w:style w:type="character" w:customStyle="1" w:styleId="TablecaptionChar">
    <w:name w:val="Table caption Char"/>
    <w:basedOn w:val="TableChar"/>
    <w:link w:val="Tablecaption"/>
    <w:rsid w:val="00A631B9"/>
    <w:rPr>
      <w:rFonts w:ascii="Times New Roman" w:hAnsi="Times New Roman" w:cs="Arial"/>
      <w:sz w:val="18"/>
    </w:rPr>
  </w:style>
  <w:style w:type="paragraph" w:customStyle="1" w:styleId="EndNoteBibliographyTitle">
    <w:name w:val="EndNote Bibliography Title"/>
    <w:basedOn w:val="Normal"/>
    <w:link w:val="EndNoteBibliographyTitleChar"/>
    <w:rsid w:val="00A631B9"/>
    <w:pPr>
      <w:spacing w:after="0"/>
      <w:jc w:val="center"/>
    </w:pPr>
    <w:rPr>
      <w:rFonts w:cs="Times New Roman"/>
      <w:noProof/>
      <w:lang w:val="en-US"/>
    </w:rPr>
  </w:style>
  <w:style w:type="character" w:customStyle="1" w:styleId="TablenotesChar">
    <w:name w:val="Table notes Char"/>
    <w:basedOn w:val="TableChar"/>
    <w:link w:val="Tablenotes"/>
    <w:rsid w:val="00A631B9"/>
    <w:rPr>
      <w:rFonts w:ascii="Times New Roman" w:hAnsi="Times New Roman" w:cs="Arial"/>
      <w:sz w:val="18"/>
    </w:rPr>
  </w:style>
  <w:style w:type="character" w:customStyle="1" w:styleId="EndNoteBibliographyTitleChar">
    <w:name w:val="EndNote Bibliography Title Char"/>
    <w:basedOn w:val="DefaultParagraphFont"/>
    <w:link w:val="EndNoteBibliographyTitle"/>
    <w:rsid w:val="00A631B9"/>
    <w:rPr>
      <w:rFonts w:ascii="Times New Roman" w:hAnsi="Times New Roman" w:cs="Times New Roman"/>
      <w:noProof/>
      <w:sz w:val="20"/>
      <w:lang w:val="en-US"/>
    </w:rPr>
  </w:style>
  <w:style w:type="paragraph" w:customStyle="1" w:styleId="EndNoteBibliography">
    <w:name w:val="EndNote Bibliography"/>
    <w:basedOn w:val="Normal"/>
    <w:link w:val="EndNoteBibliographyChar"/>
    <w:rsid w:val="00A631B9"/>
    <w:pPr>
      <w:spacing w:line="240" w:lineRule="auto"/>
    </w:pPr>
    <w:rPr>
      <w:rFonts w:cs="Times New Roman"/>
      <w:noProof/>
      <w:lang w:val="en-US"/>
    </w:rPr>
  </w:style>
  <w:style w:type="character" w:customStyle="1" w:styleId="EndNoteBibliographyChar">
    <w:name w:val="EndNote Bibliography Char"/>
    <w:basedOn w:val="DefaultParagraphFont"/>
    <w:link w:val="EndNoteBibliography"/>
    <w:rsid w:val="00A631B9"/>
    <w:rPr>
      <w:rFonts w:ascii="Times New Roman" w:hAnsi="Times New Roman" w:cs="Times New Roman"/>
      <w:noProo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hyperlink" Target="http://en.wikipedia.org/wiki/File:Balloon_arch.jp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1.jpeg"/><Relationship Id="rId10" Type="http://schemas.openxmlformats.org/officeDocument/2006/relationships/hyperlink" Target="https://chemistrycommunity.nature.com/users/80657-julia-eckhoff/posts/43071-how-to-write-an-abstract"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E651B901EE0D4FAA9276EB83227967" ma:contentTypeVersion="11" ma:contentTypeDescription="Create a new document." ma:contentTypeScope="" ma:versionID="500d9107c82d3535f638fc3874df988b">
  <xsd:schema xmlns:xsd="http://www.w3.org/2001/XMLSchema" xmlns:xs="http://www.w3.org/2001/XMLSchema" xmlns:p="http://schemas.microsoft.com/office/2006/metadata/properties" xmlns:ns3="ba87e23a-3cfd-401c-bfae-71273cf2f5b0" xmlns:ns4="8227e1de-a867-410c-ad7a-5c49731b728a" targetNamespace="http://schemas.microsoft.com/office/2006/metadata/properties" ma:root="true" ma:fieldsID="1f292f8f3f188c96841227bc499bdd4f" ns3:_="" ns4:_="">
    <xsd:import namespace="ba87e23a-3cfd-401c-bfae-71273cf2f5b0"/>
    <xsd:import namespace="8227e1de-a867-410c-ad7a-5c49731b728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87e23a-3cfd-401c-bfae-71273cf2f5b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27e1de-a867-410c-ad7a-5c49731b728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51865-7E0E-4489-9E80-B7AB85242B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3C6FB0-5B74-408D-938B-C7F5FCB30ED3}">
  <ds:schemaRefs>
    <ds:schemaRef ds:uri="http://schemas.microsoft.com/sharepoint/v3/contenttype/forms"/>
  </ds:schemaRefs>
</ds:datastoreItem>
</file>

<file path=customXml/itemProps3.xml><?xml version="1.0" encoding="utf-8"?>
<ds:datastoreItem xmlns:ds="http://schemas.openxmlformats.org/officeDocument/2006/customXml" ds:itemID="{2F9B7C11-829F-49EB-B1E8-285C68B93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87e23a-3cfd-401c-bfae-71273cf2f5b0"/>
    <ds:schemaRef ds:uri="8227e1de-a867-410c-ad7a-5c49731b72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AA31EC-94E5-4267-BE42-47BD4D765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86302DB5.dotm</Template>
  <TotalTime>86</TotalTime>
  <Pages>4</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Esposito</dc:creator>
  <cp:keywords/>
  <dc:description/>
  <cp:lastModifiedBy>Alessandro Esposito</cp:lastModifiedBy>
  <cp:revision>2</cp:revision>
  <dcterms:created xsi:type="dcterms:W3CDTF">2019-08-23T13:22:00Z</dcterms:created>
  <dcterms:modified xsi:type="dcterms:W3CDTF">2019-08-23T15:25:00Z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0x010100CBE651B901EE0D4FAA9276EB83227967</vt:lpwstr>
  </property>
</Properties>
</file>